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3F8" w:rsidRPr="007E144D" w:rsidRDefault="007E144D">
      <w:pPr>
        <w:rPr>
          <w:b/>
        </w:rPr>
      </w:pPr>
      <w:r w:rsidRPr="007E144D">
        <w:rPr>
          <w:b/>
        </w:rPr>
        <w:t>Van der Linden (2006) lognormal Model:</w:t>
      </w:r>
    </w:p>
    <w:p w:rsidR="007E144D" w:rsidRDefault="007E144D">
      <w:r>
        <w:rPr>
          <w:noProof/>
          <w:lang w:eastAsia="de-DE"/>
        </w:rPr>
        <w:drawing>
          <wp:inline distT="0" distB="0" distL="0" distR="0" wp14:anchorId="33622B06" wp14:editId="5F98BD69">
            <wp:extent cx="5760720" cy="4912169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447">
        <w:rPr>
          <w:noProof/>
          <w:lang w:eastAsia="de-DE"/>
        </w:rPr>
        <w:drawing>
          <wp:inline distT="0" distB="0" distL="0" distR="0" wp14:anchorId="42441A97" wp14:editId="0028CC59">
            <wp:extent cx="5760720" cy="3724931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47" w:rsidRPr="00334447" w:rsidRDefault="00334447">
      <w:pPr>
        <w:rPr>
          <w:b/>
        </w:rPr>
      </w:pPr>
      <w:r w:rsidRPr="00334447">
        <w:rPr>
          <w:b/>
        </w:rPr>
        <w:lastRenderedPageBreak/>
        <w:t xml:space="preserve">Van der Linden (2010) </w:t>
      </w:r>
      <w:proofErr w:type="spellStart"/>
      <w:r w:rsidRPr="00334447">
        <w:rPr>
          <w:b/>
        </w:rPr>
        <w:t>better</w:t>
      </w:r>
      <w:proofErr w:type="spellEnd"/>
      <w:r w:rsidRPr="00334447">
        <w:rPr>
          <w:b/>
        </w:rPr>
        <w:t xml:space="preserve"> </w:t>
      </w:r>
      <w:proofErr w:type="spellStart"/>
      <w:r w:rsidRPr="00334447">
        <w:rPr>
          <w:b/>
        </w:rPr>
        <w:t>person</w:t>
      </w:r>
      <w:proofErr w:type="spellEnd"/>
      <w:r w:rsidRPr="00334447">
        <w:rPr>
          <w:b/>
        </w:rPr>
        <w:t xml:space="preserve"> </w:t>
      </w:r>
      <w:proofErr w:type="spellStart"/>
      <w:r w:rsidRPr="00334447">
        <w:rPr>
          <w:b/>
        </w:rPr>
        <w:t>estimation</w:t>
      </w:r>
      <w:proofErr w:type="spellEnd"/>
      <w:r w:rsidRPr="00334447">
        <w:rPr>
          <w:b/>
        </w:rPr>
        <w:t xml:space="preserve"> via RTs</w:t>
      </w:r>
    </w:p>
    <w:p w:rsidR="00334447" w:rsidRDefault="00334447">
      <w:r>
        <w:t>Simulation</w:t>
      </w:r>
    </w:p>
    <w:p w:rsidR="00334447" w:rsidRDefault="00334447">
      <w:r>
        <w:rPr>
          <w:noProof/>
          <w:lang w:eastAsia="de-DE"/>
        </w:rPr>
        <w:drawing>
          <wp:inline distT="0" distB="0" distL="0" distR="0" wp14:anchorId="020A2D23" wp14:editId="29E446C5">
            <wp:extent cx="5760720" cy="4857354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09" w:rsidRDefault="00A03009"/>
    <w:p w:rsidR="00A03009" w:rsidRDefault="00A03009"/>
    <w:p w:rsidR="00A03009" w:rsidRDefault="00A03009">
      <w:r>
        <w:br w:type="page"/>
      </w:r>
    </w:p>
    <w:p w:rsidR="00A03009" w:rsidRPr="002438CD" w:rsidRDefault="00A03009">
      <w:pPr>
        <w:rPr>
          <w:b/>
        </w:rPr>
      </w:pPr>
      <w:proofErr w:type="spellStart"/>
      <w:r w:rsidRPr="002438CD">
        <w:rPr>
          <w:b/>
        </w:rPr>
        <w:lastRenderedPageBreak/>
        <w:t>Molenaar</w:t>
      </w:r>
      <w:proofErr w:type="spellEnd"/>
      <w:r w:rsidRPr="002438CD">
        <w:rPr>
          <w:b/>
        </w:rPr>
        <w:t xml:space="preserve"> (2016) </w:t>
      </w:r>
      <w:proofErr w:type="spellStart"/>
      <w:r w:rsidRPr="002438CD">
        <w:rPr>
          <w:b/>
        </w:rPr>
        <w:t>intraperson</w:t>
      </w:r>
      <w:proofErr w:type="spellEnd"/>
      <w:r w:rsidRPr="002438CD">
        <w:rPr>
          <w:b/>
        </w:rPr>
        <w:t xml:space="preserve"> RT </w:t>
      </w:r>
      <w:proofErr w:type="spellStart"/>
      <w:r w:rsidRPr="002438CD">
        <w:rPr>
          <w:b/>
        </w:rPr>
        <w:t>differences</w:t>
      </w:r>
      <w:bookmarkStart w:id="0" w:name="_GoBack"/>
      <w:bookmarkEnd w:id="0"/>
      <w:proofErr w:type="spellEnd"/>
    </w:p>
    <w:p w:rsidR="00A03009" w:rsidRDefault="00A03009">
      <w:r>
        <w:t>Simulation</w:t>
      </w:r>
    </w:p>
    <w:p w:rsidR="00A03009" w:rsidRDefault="00A03009">
      <w:r>
        <w:rPr>
          <w:noProof/>
          <w:lang w:eastAsia="de-DE"/>
        </w:rPr>
        <w:drawing>
          <wp:inline distT="0" distB="0" distL="0" distR="0" wp14:anchorId="22135EED" wp14:editId="56CFBB04">
            <wp:extent cx="4733925" cy="41433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0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766"/>
    <w:rsid w:val="002438CD"/>
    <w:rsid w:val="00334447"/>
    <w:rsid w:val="00450766"/>
    <w:rsid w:val="004A1299"/>
    <w:rsid w:val="00617F21"/>
    <w:rsid w:val="007E144D"/>
    <w:rsid w:val="009D7350"/>
    <w:rsid w:val="00A03009"/>
    <w:rsid w:val="00A920A0"/>
    <w:rsid w:val="00BA25FD"/>
    <w:rsid w:val="00E7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53FED787</Template>
  <TotalTime>0</TotalTime>
  <Pages>3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IQB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Becker</dc:creator>
  <cp:lastModifiedBy>Benjamin Becker</cp:lastModifiedBy>
  <cp:revision>4</cp:revision>
  <dcterms:created xsi:type="dcterms:W3CDTF">2018-01-19T10:54:00Z</dcterms:created>
  <dcterms:modified xsi:type="dcterms:W3CDTF">2018-01-19T11:17:00Z</dcterms:modified>
</cp:coreProperties>
</file>